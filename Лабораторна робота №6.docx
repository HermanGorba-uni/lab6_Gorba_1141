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3B9" w:rsidRPr="00496C1B" w:rsidRDefault="002C43B9" w:rsidP="003641CB">
      <w:pPr>
        <w:pStyle w:val="11"/>
      </w:pPr>
      <w:r>
        <w:t>Лабораторна робота №</w:t>
      </w:r>
      <w:r w:rsidR="006A5E05" w:rsidRPr="006A5E05">
        <w:rPr>
          <w:lang w:val="ru-RU"/>
        </w:rPr>
        <w:t>6</w:t>
      </w:r>
      <w:r>
        <w:br/>
      </w:r>
      <w:r w:rsidR="006A5E05">
        <w:t>Розробка програм з використанням</w:t>
      </w:r>
      <w:r w:rsidR="006A5E05" w:rsidRPr="006A5E05">
        <w:rPr>
          <w:lang w:val="ru-RU"/>
        </w:rPr>
        <w:t xml:space="preserve"> </w:t>
      </w:r>
      <w:r w:rsidR="006A5E05">
        <w:t xml:space="preserve">складних типів даних: </w:t>
      </w:r>
      <w:r w:rsidR="006A5E05">
        <w:br/>
        <w:t>двовимірних</w:t>
      </w:r>
      <w:r w:rsidR="006A5E05" w:rsidRPr="006A5E05">
        <w:rPr>
          <w:lang w:val="ru-RU"/>
        </w:rPr>
        <w:t xml:space="preserve"> </w:t>
      </w:r>
      <w:r w:rsidR="006A5E05">
        <w:t>масивів та рядків</w:t>
      </w:r>
    </w:p>
    <w:p w:rsidR="002C43B9" w:rsidRDefault="00E64359" w:rsidP="0090271C">
      <w:pPr>
        <w:pStyle w:val="2"/>
      </w:pPr>
      <w:r w:rsidRPr="0090271C">
        <w:t>Мета</w:t>
      </w:r>
      <w:r w:rsidRPr="00C42694">
        <w:t>:</w:t>
      </w:r>
    </w:p>
    <w:p w:rsidR="002C43B9" w:rsidRPr="002C43B9" w:rsidRDefault="006A5E05" w:rsidP="006A5E05">
      <w:r>
        <w:t>Оволодіння навичками складання програм з використанням двовимірних масивів та рядків з</w:t>
      </w:r>
      <w:r w:rsidR="003641CB">
        <w:t xml:space="preserve">а допомогою засобів мови </w:t>
      </w:r>
      <w:proofErr w:type="spellStart"/>
      <w:r w:rsidR="003641CB">
        <w:t>Kotlin</w:t>
      </w:r>
      <w:proofErr w:type="spellEnd"/>
      <w:r>
        <w:t>.</w:t>
      </w:r>
    </w:p>
    <w:p w:rsidR="002C43B9" w:rsidRDefault="002C43B9" w:rsidP="0090271C">
      <w:pPr>
        <w:pStyle w:val="2"/>
      </w:pPr>
      <w:r>
        <w:t>Завдання:</w:t>
      </w:r>
    </w:p>
    <w:p w:rsidR="006A5E05" w:rsidRDefault="006A5E05" w:rsidP="006A5E05">
      <w:pPr>
        <w:pStyle w:val="a3"/>
        <w:numPr>
          <w:ilvl w:val="0"/>
          <w:numId w:val="2"/>
        </w:numPr>
      </w:pPr>
      <w:r w:rsidRPr="006A5E05">
        <w:t>Заповнити двовимірний масив згідно правила заданого рисунком. Розмір масиву вводити з клавіатури. Всі елементи, що потрапляють до зафарбованої області дорівнюють 1, всі інші - дорівнюють 0. Після заповнення, масив обов’язково вивести на екран.</w:t>
      </w:r>
      <w:r>
        <w:t xml:space="preserve"> Рисунок для 2 варіанту зображено нижче.</w:t>
      </w:r>
    </w:p>
    <w:p w:rsidR="006A5E05" w:rsidRPr="006A5E05" w:rsidRDefault="006A5E05" w:rsidP="006A5E05">
      <w:pPr>
        <w:ind w:firstLine="0"/>
      </w:pPr>
    </w:p>
    <w:p w:rsidR="006A5E05" w:rsidRDefault="006A5E05" w:rsidP="006A5E05">
      <w:pPr>
        <w:keepNext/>
        <w:ind w:left="1429" w:firstLine="0"/>
        <w:jc w:val="center"/>
      </w:pPr>
      <w:r>
        <w:rPr>
          <w:noProof/>
          <w:lang w:val="en-US"/>
        </w:rPr>
        <w:drawing>
          <wp:inline distT="0" distB="0" distL="0" distR="0" wp14:anchorId="231E35FB" wp14:editId="6C4CBEAD">
            <wp:extent cx="2000000" cy="199047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05" w:rsidRDefault="006A5E05" w:rsidP="006A5E05">
      <w:pPr>
        <w:pStyle w:val="aa"/>
      </w:pPr>
      <w:r>
        <w:t>Рисунок до завдання</w:t>
      </w:r>
    </w:p>
    <w:p w:rsidR="006A5E05" w:rsidRDefault="006A5E05" w:rsidP="009E24A7">
      <w:pPr>
        <w:pStyle w:val="a3"/>
        <w:numPr>
          <w:ilvl w:val="0"/>
          <w:numId w:val="2"/>
        </w:numPr>
      </w:pPr>
      <w:r>
        <w:t>Згідно варіанту з завдання 6.1 знайти суму та середнє арифметичне значення елементів зафарбованої частини масиву. Для виконання завдання попередньо заповнити масив випадковими цілими числами з проміжку від -50 до 50 Результати обчислень вивести на екран.</w:t>
      </w:r>
    </w:p>
    <w:p w:rsidR="006A5E05" w:rsidRDefault="006A5E05" w:rsidP="006A5E05">
      <w:pPr>
        <w:pStyle w:val="a3"/>
        <w:numPr>
          <w:ilvl w:val="0"/>
          <w:numId w:val="2"/>
        </w:numPr>
      </w:pPr>
      <w:r>
        <w:lastRenderedPageBreak/>
        <w:t>Скласти програму для в</w:t>
      </w:r>
      <w:r w:rsidRPr="006A5E05">
        <w:t>изначення кількості слів у рядку</w:t>
      </w:r>
      <w:r>
        <w:t xml:space="preserve"> і виконати її в середовищі програмування. У завданні вважати, що рядок може містити лише літери, цифри та знаки пробілу. Слово - послідовність символів, що не містить пробілів.</w:t>
      </w:r>
    </w:p>
    <w:p w:rsidR="00E91D2E" w:rsidRDefault="00E91D2E" w:rsidP="0090271C">
      <w:pPr>
        <w:pStyle w:val="2"/>
      </w:pPr>
      <w:r>
        <w:t>Практична частина</w:t>
      </w:r>
    </w:p>
    <w:p w:rsidR="00293D23" w:rsidRDefault="00293D23" w:rsidP="00293D23">
      <w:pPr>
        <w:pStyle w:val="a3"/>
        <w:numPr>
          <w:ilvl w:val="0"/>
          <w:numId w:val="3"/>
        </w:numPr>
      </w:pPr>
      <w:r>
        <w:t>У програмі заповнено</w:t>
      </w:r>
      <w:r w:rsidRPr="006A5E05">
        <w:t xml:space="preserve"> двовимірний масив згідно правила заданого</w:t>
      </w:r>
      <w:r>
        <w:t xml:space="preserve"> рисунком. Розмір масиву вводиться</w:t>
      </w:r>
      <w:r w:rsidRPr="006A5E05">
        <w:t xml:space="preserve"> з клавіатури. Всі елементи, що потрапляють до зафарбованої області дорівнюють 1, всі інші - дорівнюють 0. Після заповнення, масив </w:t>
      </w:r>
      <w:r>
        <w:t>виведений</w:t>
      </w:r>
      <w:r w:rsidRPr="006A5E05">
        <w:t xml:space="preserve"> на екран.</w:t>
      </w:r>
    </w:p>
    <w:p w:rsidR="00293D23" w:rsidRDefault="00293D23" w:rsidP="00293D23">
      <w:pPr>
        <w:pStyle w:val="a3"/>
        <w:ind w:left="1429" w:firstLine="0"/>
      </w:pPr>
    </w:p>
    <w:p w:rsidR="00293D23" w:rsidRPr="00293D23" w:rsidRDefault="00293D23" w:rsidP="00293D23">
      <w:pPr>
        <w:pStyle w:val="af0"/>
        <w:rPr>
          <w:lang w:val="uk-UA"/>
        </w:rPr>
      </w:pPr>
      <w:proofErr w:type="gramStart"/>
      <w:r>
        <w:t>fun</w:t>
      </w:r>
      <w:proofErr w:type="gramEnd"/>
      <w:r w:rsidRPr="00293D23">
        <w:rPr>
          <w:lang w:val="uk-UA"/>
        </w:rPr>
        <w:t xml:space="preserve"> </w:t>
      </w:r>
      <w:proofErr w:type="spellStart"/>
      <w:r>
        <w:t>var</w:t>
      </w:r>
      <w:proofErr w:type="spellEnd"/>
      <w:r w:rsidRPr="00293D23">
        <w:rPr>
          <w:lang w:val="uk-UA"/>
        </w:rPr>
        <w:t>2</w:t>
      </w:r>
      <w:r>
        <w:t>z</w:t>
      </w:r>
      <w:r w:rsidRPr="00293D23">
        <w:rPr>
          <w:lang w:val="uk-UA"/>
        </w:rPr>
        <w:t>1() {</w:t>
      </w:r>
    </w:p>
    <w:p w:rsidR="00293D23" w:rsidRPr="00293D23" w:rsidRDefault="00293D23" w:rsidP="00293D23">
      <w:pPr>
        <w:pStyle w:val="af0"/>
        <w:rPr>
          <w:lang w:val="uk-UA"/>
        </w:rPr>
      </w:pPr>
      <w:r w:rsidRPr="00293D23">
        <w:rPr>
          <w:lang w:val="uk-UA"/>
        </w:rPr>
        <w:t xml:space="preserve">    </w:t>
      </w:r>
      <w:proofErr w:type="gramStart"/>
      <w:r>
        <w:t>println</w:t>
      </w:r>
      <w:r w:rsidRPr="00293D23">
        <w:rPr>
          <w:lang w:val="uk-UA"/>
        </w:rPr>
        <w:t>(</w:t>
      </w:r>
      <w:proofErr w:type="gramEnd"/>
      <w:r w:rsidRPr="00293D23">
        <w:rPr>
          <w:lang w:val="uk-UA"/>
        </w:rPr>
        <w:t>"Введіть розмір масиву:")</w:t>
      </w:r>
    </w:p>
    <w:p w:rsidR="00293D23" w:rsidRDefault="00293D23" w:rsidP="00293D23">
      <w:pPr>
        <w:pStyle w:val="af0"/>
      </w:pPr>
      <w:r w:rsidRPr="00293D23">
        <w:rPr>
          <w:lang w:val="uk-UA"/>
        </w:rPr>
        <w:t xml:space="preserve">    </w:t>
      </w:r>
      <w:proofErr w:type="gramStart"/>
      <w:r>
        <w:t>val</w:t>
      </w:r>
      <w:proofErr w:type="gramEnd"/>
      <w:r>
        <w:t xml:space="preserve"> n = </w:t>
      </w:r>
      <w:proofErr w:type="spellStart"/>
      <w:r>
        <w:t>readln</w:t>
      </w:r>
      <w:proofErr w:type="spellEnd"/>
      <w:r>
        <w:t>().</w:t>
      </w:r>
      <w:proofErr w:type="spellStart"/>
      <w:r>
        <w:t>toInt</w:t>
      </w:r>
      <w:proofErr w:type="spellEnd"/>
      <w:r>
        <w:t>()</w:t>
      </w:r>
    </w:p>
    <w:p w:rsidR="00293D23" w:rsidRDefault="00293D23" w:rsidP="00293D23">
      <w:pPr>
        <w:pStyle w:val="af0"/>
      </w:pPr>
    </w:p>
    <w:p w:rsidR="00293D23" w:rsidRDefault="00293D23" w:rsidP="00293D23">
      <w:pPr>
        <w:pStyle w:val="af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Array(n) { </w:t>
      </w:r>
      <w:proofErr w:type="spellStart"/>
      <w:r>
        <w:t>IntArray</w:t>
      </w:r>
      <w:proofErr w:type="spellEnd"/>
      <w:r>
        <w:t>(n) }</w:t>
      </w:r>
    </w:p>
    <w:p w:rsidR="00293D23" w:rsidRDefault="00293D23" w:rsidP="00293D23">
      <w:pPr>
        <w:pStyle w:val="af0"/>
      </w:pPr>
    </w:p>
    <w:p w:rsidR="00293D23" w:rsidRDefault="00293D23" w:rsidP="00293D23">
      <w:pPr>
        <w:pStyle w:val="af0"/>
      </w:pPr>
      <w:r>
        <w:t xml:space="preserve">    </w:t>
      </w:r>
      <w:proofErr w:type="gramStart"/>
      <w:r>
        <w:t>fillMatrix(</w:t>
      </w:r>
      <w:proofErr w:type="gramEnd"/>
      <w:r>
        <w:t>matrix, n)</w:t>
      </w:r>
    </w:p>
    <w:p w:rsidR="00293D23" w:rsidRDefault="00293D23" w:rsidP="00293D23">
      <w:pPr>
        <w:pStyle w:val="af0"/>
      </w:pPr>
      <w:r>
        <w:t xml:space="preserve">  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matrix)</w:t>
      </w:r>
    </w:p>
    <w:p w:rsidR="00293D23" w:rsidRDefault="00293D23" w:rsidP="00293D23">
      <w:pPr>
        <w:pStyle w:val="af0"/>
      </w:pPr>
      <w:r>
        <w:t>}</w:t>
      </w:r>
    </w:p>
    <w:p w:rsidR="00293D23" w:rsidRDefault="00293D23" w:rsidP="00293D23">
      <w:pPr>
        <w:pStyle w:val="af0"/>
      </w:pPr>
    </w:p>
    <w:p w:rsidR="00293D23" w:rsidRDefault="00293D23" w:rsidP="00293D23">
      <w:pPr>
        <w:pStyle w:val="af0"/>
      </w:pPr>
      <w:proofErr w:type="gramStart"/>
      <w:r>
        <w:t>fun</w:t>
      </w:r>
      <w:proofErr w:type="gramEnd"/>
      <w:r>
        <w:t xml:space="preserve"> </w:t>
      </w:r>
      <w:proofErr w:type="spellStart"/>
      <w:r>
        <w:t>fillMatrix</w:t>
      </w:r>
      <w:proofErr w:type="spellEnd"/>
      <w:r>
        <w:t>(matrix: Array&lt;</w:t>
      </w:r>
      <w:proofErr w:type="spellStart"/>
      <w:r>
        <w:t>IntArray</w:t>
      </w:r>
      <w:proofErr w:type="spellEnd"/>
      <w:r>
        <w:t xml:space="preserve">&gt;, n: </w:t>
      </w:r>
      <w:proofErr w:type="spellStart"/>
      <w:r>
        <w:t>Int</w:t>
      </w:r>
      <w:proofErr w:type="spellEnd"/>
      <w:r>
        <w:t>) {</w:t>
      </w:r>
    </w:p>
    <w:p w:rsidR="00293D23" w:rsidRDefault="00293D23" w:rsidP="00293D23">
      <w:pPr>
        <w:pStyle w:val="af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0 until n) {</w:t>
      </w:r>
    </w:p>
    <w:p w:rsidR="00293D23" w:rsidRDefault="00293D23" w:rsidP="00293D23">
      <w:pPr>
        <w:pStyle w:val="af0"/>
      </w:pPr>
      <w:r>
        <w:t xml:space="preserve">        </w:t>
      </w:r>
      <w:proofErr w:type="gramStart"/>
      <w:r>
        <w:t>for</w:t>
      </w:r>
      <w:proofErr w:type="gramEnd"/>
      <w:r>
        <w:t xml:space="preserve"> (j in 0 until  n) {</w:t>
      </w:r>
    </w:p>
    <w:p w:rsidR="00293D23" w:rsidRDefault="00293D23" w:rsidP="00293D23">
      <w:pPr>
        <w:pStyle w:val="af0"/>
      </w:pPr>
      <w:r>
        <w:t xml:space="preserve">            </w:t>
      </w:r>
      <w:proofErr w:type="gramStart"/>
      <w:r>
        <w:t>if</w:t>
      </w:r>
      <w:proofErr w:type="gramEnd"/>
      <w:r>
        <w:t xml:space="preserve"> (j &gt;= n - </w:t>
      </w:r>
      <w:proofErr w:type="spellStart"/>
      <w:r>
        <w:t>i</w:t>
      </w:r>
      <w:proofErr w:type="spellEnd"/>
      <w:r>
        <w:t xml:space="preserve"> - 1) {</w:t>
      </w:r>
    </w:p>
    <w:p w:rsidR="00293D23" w:rsidRDefault="00293D23" w:rsidP="00293D23">
      <w:pPr>
        <w:pStyle w:val="af0"/>
      </w:pPr>
      <w:r>
        <w:t xml:space="preserve">          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][j] = 1</w:t>
      </w:r>
    </w:p>
    <w:p w:rsidR="00293D23" w:rsidRDefault="00293D23" w:rsidP="00293D23">
      <w:pPr>
        <w:pStyle w:val="af0"/>
      </w:pPr>
      <w:r>
        <w:t xml:space="preserve">            } else {</w:t>
      </w:r>
    </w:p>
    <w:p w:rsidR="00293D23" w:rsidRDefault="00293D23" w:rsidP="00293D23">
      <w:pPr>
        <w:pStyle w:val="af0"/>
      </w:pPr>
      <w:r>
        <w:t xml:space="preserve">          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][j] = 0</w:t>
      </w:r>
    </w:p>
    <w:p w:rsidR="00293D23" w:rsidRDefault="00293D23" w:rsidP="00293D23">
      <w:pPr>
        <w:pStyle w:val="af0"/>
      </w:pPr>
      <w:r>
        <w:t xml:space="preserve">            }</w:t>
      </w:r>
    </w:p>
    <w:p w:rsidR="00293D23" w:rsidRDefault="00293D23" w:rsidP="00293D23">
      <w:pPr>
        <w:pStyle w:val="af0"/>
      </w:pPr>
      <w:r>
        <w:t xml:space="preserve">        }</w:t>
      </w:r>
    </w:p>
    <w:p w:rsidR="00293D23" w:rsidRDefault="00293D23" w:rsidP="00293D23">
      <w:pPr>
        <w:pStyle w:val="af0"/>
      </w:pPr>
      <w:r>
        <w:t xml:space="preserve">    }</w:t>
      </w:r>
    </w:p>
    <w:p w:rsidR="00293D23" w:rsidRDefault="00293D23" w:rsidP="00293D23">
      <w:pPr>
        <w:pStyle w:val="af0"/>
      </w:pPr>
      <w:r>
        <w:t>}</w:t>
      </w:r>
    </w:p>
    <w:p w:rsidR="00293D23" w:rsidRDefault="00293D23" w:rsidP="00293D23">
      <w:pPr>
        <w:pStyle w:val="af0"/>
      </w:pPr>
    </w:p>
    <w:p w:rsidR="00293D23" w:rsidRDefault="00293D23" w:rsidP="00293D23">
      <w:pPr>
        <w:pStyle w:val="af0"/>
      </w:pPr>
      <w:proofErr w:type="gramStart"/>
      <w:r>
        <w:t>fun</w:t>
      </w:r>
      <w:proofErr w:type="gramEnd"/>
      <w:r>
        <w:t xml:space="preserve"> </w:t>
      </w:r>
      <w:proofErr w:type="spellStart"/>
      <w:r>
        <w:t>printMatrix</w:t>
      </w:r>
      <w:proofErr w:type="spellEnd"/>
      <w:r>
        <w:t>(matrix: Array&lt;</w:t>
      </w:r>
      <w:proofErr w:type="spellStart"/>
      <w:r>
        <w:t>IntArray</w:t>
      </w:r>
      <w:proofErr w:type="spellEnd"/>
      <w:r>
        <w:t>&gt;) {</w:t>
      </w:r>
    </w:p>
    <w:p w:rsidR="00293D23" w:rsidRDefault="00293D23" w:rsidP="00293D23">
      <w:pPr>
        <w:pStyle w:val="af0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Заповнений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>:")</w:t>
      </w:r>
    </w:p>
    <w:p w:rsidR="00293D23" w:rsidRDefault="00293D23" w:rsidP="00293D23">
      <w:pPr>
        <w:pStyle w:val="af0"/>
      </w:pPr>
    </w:p>
    <w:p w:rsidR="00293D23" w:rsidRDefault="00293D23" w:rsidP="00293D23">
      <w:pPr>
        <w:pStyle w:val="af0"/>
      </w:pPr>
      <w:r>
        <w:t xml:space="preserve">    </w:t>
      </w:r>
      <w:proofErr w:type="gramStart"/>
      <w:r>
        <w:t>for</w:t>
      </w:r>
      <w:proofErr w:type="gramEnd"/>
      <w:r>
        <w:t xml:space="preserve"> (row in matrix) {</w:t>
      </w:r>
    </w:p>
    <w:p w:rsidR="00293D23" w:rsidRDefault="00293D23" w:rsidP="00293D23">
      <w:pPr>
        <w:pStyle w:val="af0"/>
      </w:pPr>
      <w:r>
        <w:t xml:space="preserve">        </w:t>
      </w:r>
      <w:proofErr w:type="gramStart"/>
      <w:r>
        <w:t>for</w:t>
      </w:r>
      <w:proofErr w:type="gramEnd"/>
      <w:r>
        <w:t xml:space="preserve"> (element in row) {</w:t>
      </w:r>
    </w:p>
    <w:p w:rsidR="00293D23" w:rsidRDefault="00293D23" w:rsidP="00293D23">
      <w:pPr>
        <w:pStyle w:val="af0"/>
      </w:pPr>
      <w:r>
        <w:t xml:space="preserve">            </w:t>
      </w:r>
      <w:proofErr w:type="gramStart"/>
      <w:r>
        <w:t>print(</w:t>
      </w:r>
      <w:proofErr w:type="gramEnd"/>
      <w:r>
        <w:t>"$element ")</w:t>
      </w:r>
    </w:p>
    <w:p w:rsidR="00293D23" w:rsidRDefault="00293D23" w:rsidP="00293D23">
      <w:pPr>
        <w:pStyle w:val="af0"/>
      </w:pPr>
      <w:r>
        <w:t xml:space="preserve">        }</w:t>
      </w:r>
    </w:p>
    <w:p w:rsidR="00293D23" w:rsidRDefault="00293D23" w:rsidP="00293D23">
      <w:pPr>
        <w:pStyle w:val="af0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()</w:t>
      </w:r>
      <w:proofErr w:type="gramEnd"/>
    </w:p>
    <w:p w:rsidR="00293D23" w:rsidRDefault="00293D23" w:rsidP="00293D23">
      <w:pPr>
        <w:pStyle w:val="af0"/>
      </w:pPr>
      <w:r>
        <w:t xml:space="preserve">    }</w:t>
      </w:r>
    </w:p>
    <w:p w:rsidR="00293D23" w:rsidRDefault="00293D23" w:rsidP="00293D23">
      <w:pPr>
        <w:pStyle w:val="af0"/>
      </w:pPr>
      <w:r>
        <w:lastRenderedPageBreak/>
        <w:t>}</w:t>
      </w:r>
    </w:p>
    <w:p w:rsidR="00293D23" w:rsidRPr="00293D23" w:rsidRDefault="00293D23" w:rsidP="00293D23">
      <w:pPr>
        <w:pStyle w:val="a3"/>
        <w:ind w:left="1429" w:firstLine="0"/>
      </w:pPr>
    </w:p>
    <w:p w:rsidR="00293D23" w:rsidRDefault="00293D23" w:rsidP="00293D23">
      <w:pPr>
        <w:pStyle w:val="a3"/>
        <w:numPr>
          <w:ilvl w:val="0"/>
          <w:numId w:val="3"/>
        </w:numPr>
      </w:pPr>
      <w:r>
        <w:t>У програмі з</w:t>
      </w:r>
      <w:r>
        <w:t xml:space="preserve">гідно варіанту з завдання 6.1 </w:t>
      </w:r>
      <w:proofErr w:type="spellStart"/>
      <w:r>
        <w:t>шукається</w:t>
      </w:r>
      <w:proofErr w:type="spellEnd"/>
      <w:r>
        <w:t xml:space="preserve"> сума</w:t>
      </w:r>
      <w:r>
        <w:t xml:space="preserve"> та середнє арифметичне значення елементів зафарбованої частини масиву. Для виконання завдання попер</w:t>
      </w:r>
      <w:r>
        <w:t>едньо заповнено</w:t>
      </w:r>
      <w:r>
        <w:t xml:space="preserve"> масив випадковими цілими числами з проміжку від -50 до</w:t>
      </w:r>
      <w:r>
        <w:t xml:space="preserve"> 50 Результати обчислень виводяться</w:t>
      </w:r>
      <w:r>
        <w:t xml:space="preserve"> на екран.</w:t>
      </w:r>
    </w:p>
    <w:p w:rsidR="00293D23" w:rsidRDefault="00293D23" w:rsidP="00293D23">
      <w:pPr>
        <w:ind w:firstLine="0"/>
      </w:pPr>
    </w:p>
    <w:p w:rsidR="00293D23" w:rsidRPr="00293D23" w:rsidRDefault="00293D23" w:rsidP="00293D23">
      <w:pPr>
        <w:pStyle w:val="af0"/>
        <w:rPr>
          <w:lang w:val="uk-UA"/>
        </w:rPr>
      </w:pPr>
      <w:proofErr w:type="gramStart"/>
      <w:r>
        <w:t>fun</w:t>
      </w:r>
      <w:proofErr w:type="gramEnd"/>
      <w:r w:rsidRPr="00293D23">
        <w:rPr>
          <w:lang w:val="uk-UA"/>
        </w:rPr>
        <w:t xml:space="preserve"> </w:t>
      </w:r>
      <w:proofErr w:type="spellStart"/>
      <w:r>
        <w:t>var</w:t>
      </w:r>
      <w:proofErr w:type="spellEnd"/>
      <w:r w:rsidRPr="00293D23">
        <w:rPr>
          <w:lang w:val="uk-UA"/>
        </w:rPr>
        <w:t>2</w:t>
      </w:r>
      <w:r>
        <w:t>z</w:t>
      </w:r>
      <w:r w:rsidRPr="00293D23">
        <w:rPr>
          <w:lang w:val="uk-UA"/>
        </w:rPr>
        <w:t>2() {</w:t>
      </w:r>
    </w:p>
    <w:p w:rsidR="00293D23" w:rsidRPr="00293D23" w:rsidRDefault="00293D23" w:rsidP="00293D23">
      <w:pPr>
        <w:pStyle w:val="af0"/>
        <w:rPr>
          <w:lang w:val="uk-UA"/>
        </w:rPr>
      </w:pPr>
      <w:r w:rsidRPr="00293D23">
        <w:rPr>
          <w:lang w:val="uk-UA"/>
        </w:rPr>
        <w:t xml:space="preserve">    </w:t>
      </w:r>
      <w:proofErr w:type="gramStart"/>
      <w:r>
        <w:t>println</w:t>
      </w:r>
      <w:r w:rsidRPr="00293D23">
        <w:rPr>
          <w:lang w:val="uk-UA"/>
        </w:rPr>
        <w:t>(</w:t>
      </w:r>
      <w:proofErr w:type="gramEnd"/>
      <w:r w:rsidRPr="00293D23">
        <w:rPr>
          <w:lang w:val="uk-UA"/>
        </w:rPr>
        <w:t>"Введіть розмір масиву:")</w:t>
      </w:r>
    </w:p>
    <w:p w:rsidR="00293D23" w:rsidRDefault="00293D23" w:rsidP="00293D23">
      <w:pPr>
        <w:pStyle w:val="af0"/>
      </w:pPr>
      <w:r w:rsidRPr="00293D23">
        <w:rPr>
          <w:lang w:val="uk-UA"/>
        </w:rPr>
        <w:t xml:space="preserve">    </w:t>
      </w:r>
      <w:proofErr w:type="gramStart"/>
      <w:r>
        <w:t>val</w:t>
      </w:r>
      <w:proofErr w:type="gramEnd"/>
      <w:r>
        <w:t xml:space="preserve"> n = </w:t>
      </w:r>
      <w:proofErr w:type="spellStart"/>
      <w:r>
        <w:t>readln</w:t>
      </w:r>
      <w:proofErr w:type="spellEnd"/>
      <w:r>
        <w:t>().</w:t>
      </w:r>
      <w:proofErr w:type="spellStart"/>
      <w:r>
        <w:t>toInt</w:t>
      </w:r>
      <w:proofErr w:type="spellEnd"/>
      <w:r>
        <w:t>()</w:t>
      </w:r>
    </w:p>
    <w:p w:rsidR="00293D23" w:rsidRDefault="00293D23" w:rsidP="00293D23">
      <w:pPr>
        <w:pStyle w:val="af0"/>
      </w:pPr>
    </w:p>
    <w:p w:rsidR="00293D23" w:rsidRDefault="00293D23" w:rsidP="00293D23">
      <w:pPr>
        <w:pStyle w:val="af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Array(n) { </w:t>
      </w:r>
      <w:proofErr w:type="spellStart"/>
      <w:r>
        <w:t>IntArray</w:t>
      </w:r>
      <w:proofErr w:type="spellEnd"/>
      <w:r>
        <w:t>(n) }</w:t>
      </w:r>
    </w:p>
    <w:p w:rsidR="00293D23" w:rsidRDefault="00293D23" w:rsidP="00293D23">
      <w:pPr>
        <w:pStyle w:val="af0"/>
      </w:pPr>
    </w:p>
    <w:p w:rsidR="00293D23" w:rsidRDefault="00293D23" w:rsidP="00293D23">
      <w:pPr>
        <w:pStyle w:val="af0"/>
      </w:pPr>
      <w:r>
        <w:t xml:space="preserve">    </w:t>
      </w:r>
      <w:proofErr w:type="spellStart"/>
      <w:proofErr w:type="gramStart"/>
      <w:r>
        <w:t>fillMatrixRandomValues</w:t>
      </w:r>
      <w:proofErr w:type="spellEnd"/>
      <w:r>
        <w:t>(</w:t>
      </w:r>
      <w:proofErr w:type="gramEnd"/>
      <w:r>
        <w:t>matrix)</w:t>
      </w:r>
    </w:p>
    <w:p w:rsidR="00293D23" w:rsidRDefault="00293D23" w:rsidP="00293D23">
      <w:pPr>
        <w:pStyle w:val="af0"/>
      </w:pPr>
    </w:p>
    <w:p w:rsidR="00293D23" w:rsidRDefault="00293D23" w:rsidP="00293D23">
      <w:pPr>
        <w:pStyle w:val="af0"/>
      </w:pPr>
      <w:r>
        <w:t xml:space="preserve">  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matrix)</w:t>
      </w:r>
    </w:p>
    <w:p w:rsidR="00293D23" w:rsidRDefault="00293D23" w:rsidP="00293D23">
      <w:pPr>
        <w:pStyle w:val="af0"/>
      </w:pPr>
    </w:p>
    <w:p w:rsidR="00293D23" w:rsidRDefault="00293D23" w:rsidP="00293D23">
      <w:pPr>
        <w:pStyle w:val="af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(sum, average) = </w:t>
      </w:r>
      <w:proofErr w:type="spellStart"/>
      <w:r>
        <w:t>calculateSumAndAverage</w:t>
      </w:r>
      <w:proofErr w:type="spellEnd"/>
      <w:r>
        <w:t>(matrix, n)</w:t>
      </w:r>
    </w:p>
    <w:p w:rsidR="00293D23" w:rsidRDefault="00293D23" w:rsidP="00293D23">
      <w:pPr>
        <w:pStyle w:val="af0"/>
      </w:pPr>
    </w:p>
    <w:p w:rsidR="00293D23" w:rsidRDefault="00293D23" w:rsidP="00293D23">
      <w:pPr>
        <w:pStyle w:val="af0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Сума</w:t>
      </w:r>
      <w:proofErr w:type="spellEnd"/>
      <w:r>
        <w:t xml:space="preserve"> </w:t>
      </w:r>
      <w:proofErr w:type="spellStart"/>
      <w:r>
        <w:t>зафарбованої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>: $sum")</w:t>
      </w:r>
    </w:p>
    <w:p w:rsidR="00293D23" w:rsidRDefault="00293D23" w:rsidP="00293D23">
      <w:pPr>
        <w:pStyle w:val="af0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Середнє</w:t>
      </w:r>
      <w:proofErr w:type="spellEnd"/>
      <w:r>
        <w:t xml:space="preserve"> </w:t>
      </w:r>
      <w:proofErr w:type="spellStart"/>
      <w:r>
        <w:t>арифметичне</w:t>
      </w:r>
      <w:proofErr w:type="spellEnd"/>
      <w:r>
        <w:t xml:space="preserve"> зафарбованої </w:t>
      </w:r>
      <w:proofErr w:type="spellStart"/>
      <w:r>
        <w:t>частини</w:t>
      </w:r>
      <w:proofErr w:type="spellEnd"/>
      <w:r>
        <w:t>: $average")</w:t>
      </w:r>
    </w:p>
    <w:p w:rsidR="00293D23" w:rsidRDefault="00293D23" w:rsidP="00293D23">
      <w:pPr>
        <w:pStyle w:val="af0"/>
      </w:pPr>
      <w:r>
        <w:t>}</w:t>
      </w:r>
    </w:p>
    <w:p w:rsidR="00293D23" w:rsidRDefault="00293D23" w:rsidP="00293D23">
      <w:pPr>
        <w:pStyle w:val="af0"/>
      </w:pPr>
    </w:p>
    <w:p w:rsidR="00293D23" w:rsidRDefault="00293D23" w:rsidP="00293D23">
      <w:pPr>
        <w:pStyle w:val="af0"/>
      </w:pPr>
      <w:proofErr w:type="gramStart"/>
      <w:r>
        <w:t>fun</w:t>
      </w:r>
      <w:proofErr w:type="gramEnd"/>
      <w:r>
        <w:t xml:space="preserve"> </w:t>
      </w:r>
      <w:proofErr w:type="spellStart"/>
      <w:r>
        <w:t>printMatrix</w:t>
      </w:r>
      <w:proofErr w:type="spellEnd"/>
      <w:r>
        <w:t>(matrix: Array&lt;</w:t>
      </w:r>
      <w:proofErr w:type="spellStart"/>
      <w:r>
        <w:t>IntArray</w:t>
      </w:r>
      <w:proofErr w:type="spellEnd"/>
      <w:r>
        <w:t>&gt;) {</w:t>
      </w:r>
    </w:p>
    <w:p w:rsidR="00293D23" w:rsidRDefault="00293D23" w:rsidP="00293D23">
      <w:pPr>
        <w:pStyle w:val="af0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Заповнений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>:")</w:t>
      </w:r>
    </w:p>
    <w:p w:rsidR="00293D23" w:rsidRDefault="00293D23" w:rsidP="00293D23">
      <w:pPr>
        <w:pStyle w:val="af0"/>
      </w:pPr>
    </w:p>
    <w:p w:rsidR="00293D23" w:rsidRDefault="00293D23" w:rsidP="00293D23">
      <w:pPr>
        <w:pStyle w:val="af0"/>
      </w:pPr>
      <w:r>
        <w:t xml:space="preserve">    </w:t>
      </w:r>
      <w:proofErr w:type="gramStart"/>
      <w:r>
        <w:t>for</w:t>
      </w:r>
      <w:proofErr w:type="gramEnd"/>
      <w:r>
        <w:t xml:space="preserve"> (row in matrix) {</w:t>
      </w:r>
    </w:p>
    <w:p w:rsidR="00293D23" w:rsidRDefault="00293D23" w:rsidP="00293D23">
      <w:pPr>
        <w:pStyle w:val="af0"/>
      </w:pPr>
      <w:r>
        <w:t xml:space="preserve">        </w:t>
      </w:r>
      <w:proofErr w:type="gramStart"/>
      <w:r>
        <w:t>for</w:t>
      </w:r>
      <w:proofErr w:type="gramEnd"/>
      <w:r>
        <w:t xml:space="preserve"> (element in row) {</w:t>
      </w:r>
    </w:p>
    <w:p w:rsidR="00293D23" w:rsidRDefault="00293D23" w:rsidP="00293D23">
      <w:pPr>
        <w:pStyle w:val="af0"/>
      </w:pPr>
      <w:r>
        <w:t xml:space="preserve">            </w:t>
      </w:r>
      <w:proofErr w:type="gramStart"/>
      <w:r>
        <w:t>print(</w:t>
      </w:r>
      <w:proofErr w:type="gramEnd"/>
      <w:r>
        <w:t>"$element ")</w:t>
      </w:r>
    </w:p>
    <w:p w:rsidR="00293D23" w:rsidRDefault="00293D23" w:rsidP="00293D23">
      <w:pPr>
        <w:pStyle w:val="af0"/>
      </w:pPr>
      <w:r>
        <w:t xml:space="preserve">        }</w:t>
      </w:r>
    </w:p>
    <w:p w:rsidR="00293D23" w:rsidRDefault="00293D23" w:rsidP="00293D23">
      <w:pPr>
        <w:pStyle w:val="af0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()</w:t>
      </w:r>
      <w:proofErr w:type="gramEnd"/>
    </w:p>
    <w:p w:rsidR="00293D23" w:rsidRDefault="00293D23" w:rsidP="00293D23">
      <w:pPr>
        <w:pStyle w:val="af0"/>
      </w:pPr>
      <w:r>
        <w:t xml:space="preserve">    }</w:t>
      </w:r>
    </w:p>
    <w:p w:rsidR="00293D23" w:rsidRDefault="00293D23" w:rsidP="00293D23">
      <w:pPr>
        <w:pStyle w:val="af0"/>
      </w:pPr>
      <w:r>
        <w:t>}</w:t>
      </w:r>
    </w:p>
    <w:p w:rsidR="00293D23" w:rsidRDefault="00293D23" w:rsidP="00293D23">
      <w:pPr>
        <w:pStyle w:val="af0"/>
      </w:pPr>
    </w:p>
    <w:p w:rsidR="00293D23" w:rsidRDefault="00293D23" w:rsidP="00293D23">
      <w:pPr>
        <w:pStyle w:val="af0"/>
      </w:pPr>
      <w:proofErr w:type="gramStart"/>
      <w:r>
        <w:t>fun</w:t>
      </w:r>
      <w:proofErr w:type="gramEnd"/>
      <w:r>
        <w:t xml:space="preserve"> </w:t>
      </w:r>
      <w:proofErr w:type="spellStart"/>
      <w:r>
        <w:t>fillMatrixRandomValues</w:t>
      </w:r>
      <w:proofErr w:type="spellEnd"/>
      <w:r>
        <w:t>(matrix: Array&lt;</w:t>
      </w:r>
      <w:proofErr w:type="spellStart"/>
      <w:r>
        <w:t>IntArray</w:t>
      </w:r>
      <w:proofErr w:type="spellEnd"/>
      <w:r>
        <w:t>&gt;) {</w:t>
      </w:r>
    </w:p>
    <w:p w:rsidR="00293D23" w:rsidRDefault="00293D23" w:rsidP="00293D23">
      <w:pPr>
        <w:pStyle w:val="af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matrix.indices</w:t>
      </w:r>
      <w:proofErr w:type="spellEnd"/>
      <w:r>
        <w:t>) {</w:t>
      </w:r>
    </w:p>
    <w:p w:rsidR="00293D23" w:rsidRDefault="00293D23" w:rsidP="00293D23">
      <w:pPr>
        <w:pStyle w:val="af0"/>
      </w:pPr>
      <w:r>
        <w:t xml:space="preserve">        </w:t>
      </w:r>
      <w:proofErr w:type="gramStart"/>
      <w:r>
        <w:t>for</w:t>
      </w:r>
      <w:proofErr w:type="gramEnd"/>
      <w:r>
        <w:t xml:space="preserve"> (j in matrix[</w:t>
      </w:r>
      <w:proofErr w:type="spellStart"/>
      <w:r>
        <w:t>i</w:t>
      </w:r>
      <w:proofErr w:type="spellEnd"/>
      <w:r>
        <w:t>].indices) {</w:t>
      </w:r>
    </w:p>
    <w:p w:rsidR="00293D23" w:rsidRDefault="00293D23" w:rsidP="00293D23">
      <w:pPr>
        <w:pStyle w:val="af0"/>
      </w:pPr>
      <w:r>
        <w:t xml:space="preserve">      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][j] = Random.nextInt(-50, 51)</w:t>
      </w:r>
    </w:p>
    <w:p w:rsidR="00293D23" w:rsidRDefault="00293D23" w:rsidP="00293D23">
      <w:pPr>
        <w:pStyle w:val="af0"/>
      </w:pPr>
      <w:r>
        <w:t xml:space="preserve">        }</w:t>
      </w:r>
    </w:p>
    <w:p w:rsidR="00293D23" w:rsidRDefault="00293D23" w:rsidP="00293D23">
      <w:pPr>
        <w:pStyle w:val="af0"/>
      </w:pPr>
      <w:r>
        <w:t xml:space="preserve">    }</w:t>
      </w:r>
    </w:p>
    <w:p w:rsidR="00293D23" w:rsidRDefault="00293D23" w:rsidP="00293D23">
      <w:pPr>
        <w:pStyle w:val="af0"/>
      </w:pPr>
      <w:r>
        <w:t>}</w:t>
      </w:r>
    </w:p>
    <w:p w:rsidR="00293D23" w:rsidRDefault="00293D23" w:rsidP="00293D23">
      <w:pPr>
        <w:pStyle w:val="af0"/>
      </w:pPr>
    </w:p>
    <w:p w:rsidR="00293D23" w:rsidRDefault="00293D23" w:rsidP="00293D23">
      <w:pPr>
        <w:pStyle w:val="af0"/>
      </w:pPr>
      <w:proofErr w:type="gramStart"/>
      <w:r>
        <w:t>fun</w:t>
      </w:r>
      <w:proofErr w:type="gramEnd"/>
      <w:r>
        <w:t xml:space="preserve"> </w:t>
      </w:r>
      <w:proofErr w:type="spellStart"/>
      <w:r>
        <w:t>calculateSumAndAverage</w:t>
      </w:r>
      <w:proofErr w:type="spellEnd"/>
      <w:r>
        <w:t>(matrix: Array&lt;</w:t>
      </w:r>
      <w:proofErr w:type="spellStart"/>
      <w:r>
        <w:t>IntArray</w:t>
      </w:r>
      <w:proofErr w:type="spellEnd"/>
      <w:r>
        <w:t xml:space="preserve">&gt;, n: </w:t>
      </w:r>
      <w:proofErr w:type="spellStart"/>
      <w:r>
        <w:t>Int</w:t>
      </w:r>
      <w:proofErr w:type="spellEnd"/>
      <w:r>
        <w:t>): Pair&lt;</w:t>
      </w:r>
      <w:proofErr w:type="spellStart"/>
      <w:r>
        <w:t>Int</w:t>
      </w:r>
      <w:proofErr w:type="spellEnd"/>
      <w:r>
        <w:t>, Double&gt; {</w:t>
      </w:r>
    </w:p>
    <w:p w:rsidR="00293D23" w:rsidRDefault="00293D23" w:rsidP="00293D23">
      <w:pPr>
        <w:pStyle w:val="af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sum = 0</w:t>
      </w:r>
    </w:p>
    <w:p w:rsidR="00293D23" w:rsidRDefault="00293D23" w:rsidP="00293D23">
      <w:pPr>
        <w:pStyle w:val="af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count = 0</w:t>
      </w:r>
    </w:p>
    <w:p w:rsidR="00293D23" w:rsidRDefault="00293D23" w:rsidP="00293D23">
      <w:pPr>
        <w:pStyle w:val="af0"/>
      </w:pPr>
    </w:p>
    <w:p w:rsidR="00293D23" w:rsidRDefault="00293D23" w:rsidP="00293D23">
      <w:pPr>
        <w:pStyle w:val="af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0 until n) {</w:t>
      </w:r>
    </w:p>
    <w:p w:rsidR="00293D23" w:rsidRDefault="00293D23" w:rsidP="00293D23">
      <w:pPr>
        <w:pStyle w:val="af0"/>
      </w:pPr>
      <w:r>
        <w:t xml:space="preserve">        </w:t>
      </w:r>
      <w:proofErr w:type="gramStart"/>
      <w:r>
        <w:t>for</w:t>
      </w:r>
      <w:proofErr w:type="gramEnd"/>
      <w:r>
        <w:t xml:space="preserve"> (j in 0 until n) {</w:t>
      </w:r>
    </w:p>
    <w:p w:rsidR="00293D23" w:rsidRDefault="00293D23" w:rsidP="00293D23">
      <w:pPr>
        <w:pStyle w:val="af0"/>
      </w:pPr>
      <w:r>
        <w:t xml:space="preserve">            </w:t>
      </w:r>
      <w:proofErr w:type="gramStart"/>
      <w:r>
        <w:t>if</w:t>
      </w:r>
      <w:proofErr w:type="gramEnd"/>
      <w:r>
        <w:t xml:space="preserve"> (j &gt;= n - </w:t>
      </w:r>
      <w:proofErr w:type="spellStart"/>
      <w:r>
        <w:t>i</w:t>
      </w:r>
      <w:proofErr w:type="spellEnd"/>
      <w:r>
        <w:t xml:space="preserve"> - 1) {</w:t>
      </w:r>
    </w:p>
    <w:p w:rsidR="00293D23" w:rsidRDefault="00293D23" w:rsidP="00293D23">
      <w:pPr>
        <w:pStyle w:val="af0"/>
      </w:pPr>
      <w:r>
        <w:t xml:space="preserve">                </w:t>
      </w:r>
      <w:proofErr w:type="gramStart"/>
      <w:r>
        <w:t>sum</w:t>
      </w:r>
      <w:proofErr w:type="gramEnd"/>
      <w:r>
        <w:t xml:space="preserve"> += matrix[</w:t>
      </w:r>
      <w:proofErr w:type="spellStart"/>
      <w:r>
        <w:t>i</w:t>
      </w:r>
      <w:proofErr w:type="spellEnd"/>
      <w:r>
        <w:t>][j]</w:t>
      </w:r>
    </w:p>
    <w:p w:rsidR="00293D23" w:rsidRDefault="00293D23" w:rsidP="00293D23">
      <w:pPr>
        <w:pStyle w:val="af0"/>
      </w:pPr>
      <w:r>
        <w:t xml:space="preserve">                </w:t>
      </w:r>
      <w:proofErr w:type="gramStart"/>
      <w:r>
        <w:t>count</w:t>
      </w:r>
      <w:proofErr w:type="gramEnd"/>
      <w:r>
        <w:t>++</w:t>
      </w:r>
    </w:p>
    <w:p w:rsidR="00293D23" w:rsidRDefault="00293D23" w:rsidP="00293D23">
      <w:pPr>
        <w:pStyle w:val="af0"/>
      </w:pPr>
      <w:r>
        <w:t xml:space="preserve">            }</w:t>
      </w:r>
    </w:p>
    <w:p w:rsidR="00293D23" w:rsidRDefault="00293D23" w:rsidP="00293D23">
      <w:pPr>
        <w:pStyle w:val="af0"/>
      </w:pPr>
      <w:r>
        <w:t xml:space="preserve">        }</w:t>
      </w:r>
    </w:p>
    <w:p w:rsidR="00293D23" w:rsidRDefault="00293D23" w:rsidP="00293D23">
      <w:pPr>
        <w:pStyle w:val="af0"/>
      </w:pPr>
      <w:r>
        <w:t xml:space="preserve">    }</w:t>
      </w:r>
    </w:p>
    <w:p w:rsidR="00293D23" w:rsidRDefault="00293D23" w:rsidP="00293D23">
      <w:pPr>
        <w:pStyle w:val="af0"/>
      </w:pPr>
    </w:p>
    <w:p w:rsidR="00293D23" w:rsidRDefault="00293D23" w:rsidP="00293D23">
      <w:pPr>
        <w:pStyle w:val="af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average = if (count &gt; 0) </w:t>
      </w:r>
      <w:proofErr w:type="spellStart"/>
      <w:r>
        <w:t>sum.toDouble</w:t>
      </w:r>
      <w:proofErr w:type="spellEnd"/>
      <w:r>
        <w:t>() / count else 0.0</w:t>
      </w:r>
    </w:p>
    <w:p w:rsidR="00293D23" w:rsidRDefault="00293D23" w:rsidP="00293D23">
      <w:pPr>
        <w:pStyle w:val="af0"/>
      </w:pPr>
    </w:p>
    <w:p w:rsidR="00293D23" w:rsidRDefault="00293D23" w:rsidP="00293D23">
      <w:pPr>
        <w:pStyle w:val="af0"/>
      </w:pPr>
      <w:r>
        <w:t xml:space="preserve">    </w:t>
      </w:r>
      <w:proofErr w:type="gramStart"/>
      <w:r>
        <w:t>return</w:t>
      </w:r>
      <w:proofErr w:type="gramEnd"/>
      <w:r>
        <w:t xml:space="preserve"> Pair(sum, average)</w:t>
      </w:r>
    </w:p>
    <w:p w:rsidR="00293D23" w:rsidRDefault="00293D23" w:rsidP="00293D23">
      <w:pPr>
        <w:pStyle w:val="af0"/>
      </w:pPr>
      <w:r>
        <w:t>}</w:t>
      </w:r>
    </w:p>
    <w:p w:rsidR="00293D23" w:rsidRPr="00293D23" w:rsidRDefault="00293D23" w:rsidP="00293D23">
      <w:pPr>
        <w:ind w:firstLine="0"/>
      </w:pPr>
    </w:p>
    <w:p w:rsidR="009F5042" w:rsidRDefault="009F5042" w:rsidP="009F5042">
      <w:pPr>
        <w:pStyle w:val="a3"/>
        <w:numPr>
          <w:ilvl w:val="0"/>
          <w:numId w:val="3"/>
        </w:numPr>
      </w:pPr>
      <w:r>
        <w:t>Знизу розміщено код програми для</w:t>
      </w:r>
      <w:r>
        <w:t xml:space="preserve"> в</w:t>
      </w:r>
      <w:r w:rsidRPr="006A5E05">
        <w:t>изначення кількості слів у рядку</w:t>
      </w:r>
      <w:r>
        <w:t xml:space="preserve"> і </w:t>
      </w:r>
      <w:r>
        <w:t xml:space="preserve"> </w:t>
      </w:r>
      <w:proofErr w:type="spellStart"/>
      <w:r>
        <w:t>скриншот</w:t>
      </w:r>
      <w:proofErr w:type="spellEnd"/>
      <w:r>
        <w:t xml:space="preserve"> результатів з консолі. У завданні вважається</w:t>
      </w:r>
      <w:r>
        <w:t>, що рядок може містити лише літери, цифри та знаки пробілу. Слово - послідовність символів, що не містить пробілів.</w:t>
      </w:r>
    </w:p>
    <w:p w:rsidR="009F5042" w:rsidRDefault="009F5042" w:rsidP="009F5042">
      <w:pPr>
        <w:pStyle w:val="a3"/>
        <w:ind w:left="1429" w:firstLine="0"/>
      </w:pPr>
    </w:p>
    <w:p w:rsidR="00711E2B" w:rsidRDefault="00711E2B" w:rsidP="00711E2B">
      <w:pPr>
        <w:pStyle w:val="a3"/>
        <w:keepNext/>
        <w:ind w:left="1429" w:firstLine="0"/>
        <w:jc w:val="center"/>
      </w:pPr>
      <w:r w:rsidRPr="00711E2B">
        <w:drawing>
          <wp:inline distT="0" distB="0" distL="0" distR="0" wp14:anchorId="57AF22AE" wp14:editId="44FEECBC">
            <wp:extent cx="3848637" cy="1524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7D" w:rsidRPr="009F5042" w:rsidRDefault="00711E2B" w:rsidP="00711E2B">
      <w:pPr>
        <w:pStyle w:val="aa"/>
      </w:pPr>
      <w:r>
        <w:t>Результати виконання програми у консолі</w:t>
      </w:r>
      <w:bookmarkStart w:id="0" w:name="_GoBack"/>
      <w:bookmarkEnd w:id="0"/>
    </w:p>
    <w:p w:rsidR="009F5042" w:rsidRDefault="009F5042" w:rsidP="009F5042">
      <w:pPr>
        <w:ind w:firstLine="0"/>
      </w:pPr>
    </w:p>
    <w:p w:rsidR="009F5042" w:rsidRDefault="009F5042" w:rsidP="009F5042">
      <w:pPr>
        <w:pStyle w:val="af0"/>
      </w:pPr>
      <w:proofErr w:type="gramStart"/>
      <w:r>
        <w:t>fun</w:t>
      </w:r>
      <w:proofErr w:type="gramEnd"/>
      <w:r>
        <w:t xml:space="preserve"> </w:t>
      </w:r>
      <w:proofErr w:type="spellStart"/>
      <w:r>
        <w:t>countWords</w:t>
      </w:r>
      <w:proofErr w:type="spellEnd"/>
      <w:r>
        <w:t>(</w:t>
      </w:r>
      <w:proofErr w:type="spellStart"/>
      <w:r>
        <w:t>inputString</w:t>
      </w:r>
      <w:proofErr w:type="spellEnd"/>
      <w:r>
        <w:t xml:space="preserve">: String): </w:t>
      </w:r>
      <w:proofErr w:type="spellStart"/>
      <w:r>
        <w:t>Int</w:t>
      </w:r>
      <w:proofErr w:type="spellEnd"/>
      <w:r>
        <w:t xml:space="preserve"> {</w:t>
      </w:r>
    </w:p>
    <w:p w:rsidR="009F5042" w:rsidRDefault="009F5042" w:rsidP="009F5042">
      <w:pPr>
        <w:pStyle w:val="af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count = 0</w:t>
      </w:r>
    </w:p>
    <w:p w:rsidR="009F5042" w:rsidRDefault="009F5042" w:rsidP="009F5042">
      <w:pPr>
        <w:pStyle w:val="af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inWord</w:t>
      </w:r>
      <w:proofErr w:type="spellEnd"/>
      <w:r>
        <w:t xml:space="preserve"> = false</w:t>
      </w:r>
    </w:p>
    <w:p w:rsidR="009F5042" w:rsidRDefault="009F5042" w:rsidP="009F5042">
      <w:pPr>
        <w:pStyle w:val="af0"/>
      </w:pPr>
    </w:p>
    <w:p w:rsidR="009F5042" w:rsidRDefault="009F5042" w:rsidP="009F5042">
      <w:pPr>
        <w:pStyle w:val="af0"/>
      </w:pPr>
      <w:r>
        <w:t xml:space="preserve">    </w:t>
      </w:r>
      <w:proofErr w:type="gramStart"/>
      <w:r>
        <w:t>for</w:t>
      </w:r>
      <w:proofErr w:type="gramEnd"/>
      <w:r>
        <w:t xml:space="preserve"> (char in </w:t>
      </w:r>
      <w:proofErr w:type="spellStart"/>
      <w:r>
        <w:t>inputString</w:t>
      </w:r>
      <w:proofErr w:type="spellEnd"/>
      <w:r>
        <w:t>) {</w:t>
      </w:r>
    </w:p>
    <w:p w:rsidR="009F5042" w:rsidRDefault="009F5042" w:rsidP="009F5042">
      <w:pPr>
        <w:pStyle w:val="af0"/>
      </w:pPr>
      <w:r>
        <w:t xml:space="preserve">        </w:t>
      </w:r>
      <w:proofErr w:type="gramStart"/>
      <w:r>
        <w:t>if</w:t>
      </w:r>
      <w:proofErr w:type="gramEnd"/>
      <w:r>
        <w:t xml:space="preserve"> (char != ' ' &amp;&amp; !</w:t>
      </w:r>
      <w:proofErr w:type="spellStart"/>
      <w:r>
        <w:t>inWord</w:t>
      </w:r>
      <w:proofErr w:type="spellEnd"/>
      <w:r>
        <w:t>) {</w:t>
      </w:r>
    </w:p>
    <w:p w:rsidR="009F5042" w:rsidRDefault="009F5042" w:rsidP="009F5042">
      <w:pPr>
        <w:pStyle w:val="af0"/>
      </w:pPr>
      <w:r>
        <w:t xml:space="preserve">            </w:t>
      </w:r>
      <w:proofErr w:type="gramStart"/>
      <w:r>
        <w:t>count</w:t>
      </w:r>
      <w:proofErr w:type="gramEnd"/>
      <w:r>
        <w:t>++</w:t>
      </w:r>
    </w:p>
    <w:p w:rsidR="009F5042" w:rsidRDefault="009F5042" w:rsidP="009F5042">
      <w:pPr>
        <w:pStyle w:val="af0"/>
      </w:pPr>
      <w:r>
        <w:t xml:space="preserve">            </w:t>
      </w:r>
      <w:proofErr w:type="spellStart"/>
      <w:proofErr w:type="gramStart"/>
      <w:r>
        <w:t>inWord</w:t>
      </w:r>
      <w:proofErr w:type="spellEnd"/>
      <w:proofErr w:type="gramEnd"/>
      <w:r>
        <w:t xml:space="preserve"> = true</w:t>
      </w:r>
    </w:p>
    <w:p w:rsidR="009F5042" w:rsidRDefault="009F5042" w:rsidP="009F5042">
      <w:pPr>
        <w:pStyle w:val="af0"/>
      </w:pPr>
      <w:r>
        <w:t xml:space="preserve">        } else if (char == ' ') {</w:t>
      </w:r>
    </w:p>
    <w:p w:rsidR="009F5042" w:rsidRDefault="009F5042" w:rsidP="009F5042">
      <w:pPr>
        <w:pStyle w:val="af0"/>
      </w:pPr>
      <w:r>
        <w:t xml:space="preserve">            </w:t>
      </w:r>
      <w:proofErr w:type="spellStart"/>
      <w:proofErr w:type="gramStart"/>
      <w:r>
        <w:t>inWord</w:t>
      </w:r>
      <w:proofErr w:type="spellEnd"/>
      <w:proofErr w:type="gramEnd"/>
      <w:r>
        <w:t xml:space="preserve"> = false</w:t>
      </w:r>
    </w:p>
    <w:p w:rsidR="009F5042" w:rsidRDefault="009F5042" w:rsidP="009F5042">
      <w:pPr>
        <w:pStyle w:val="af0"/>
      </w:pPr>
      <w:r>
        <w:t xml:space="preserve">        }</w:t>
      </w:r>
    </w:p>
    <w:p w:rsidR="009F5042" w:rsidRDefault="009F5042" w:rsidP="009F5042">
      <w:pPr>
        <w:pStyle w:val="af0"/>
      </w:pPr>
      <w:r>
        <w:t xml:space="preserve">    }</w:t>
      </w:r>
    </w:p>
    <w:p w:rsidR="009F5042" w:rsidRDefault="009F5042" w:rsidP="009F5042">
      <w:pPr>
        <w:pStyle w:val="af0"/>
      </w:pPr>
    </w:p>
    <w:p w:rsidR="009F5042" w:rsidRDefault="009F5042" w:rsidP="009F5042">
      <w:pPr>
        <w:pStyle w:val="af0"/>
      </w:pPr>
      <w: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:rsidR="009F5042" w:rsidRDefault="009F5042" w:rsidP="009F5042">
      <w:pPr>
        <w:pStyle w:val="af0"/>
      </w:pPr>
      <w:r>
        <w:t>}</w:t>
      </w:r>
    </w:p>
    <w:p w:rsidR="009F5042" w:rsidRPr="00293D23" w:rsidRDefault="009F5042" w:rsidP="009F5042"/>
    <w:p w:rsidR="0090271C" w:rsidRDefault="0090271C" w:rsidP="00FE79E1">
      <w:pPr>
        <w:pStyle w:val="2"/>
      </w:pPr>
      <w:r>
        <w:t>В</w:t>
      </w:r>
      <w:r w:rsidR="00FE79E1">
        <w:t>исновки</w:t>
      </w:r>
    </w:p>
    <w:p w:rsidR="006A5E05" w:rsidRPr="006A5E05" w:rsidRDefault="006A5E05" w:rsidP="006A5E05">
      <w:r>
        <w:t xml:space="preserve">Оволодів навичками складання програм з використанням двовимірних масивів та рядків за допомогою засобів мови </w:t>
      </w:r>
      <w:proofErr w:type="spellStart"/>
      <w:r>
        <w:t>Kotlin</w:t>
      </w:r>
      <w:proofErr w:type="spellEnd"/>
      <w:r>
        <w:t xml:space="preserve"> .</w:t>
      </w:r>
    </w:p>
    <w:sectPr w:rsidR="006A5E05" w:rsidRPr="006A5E05" w:rsidSect="0076059C">
      <w:headerReference w:type="default" r:id="rId10"/>
      <w:pgSz w:w="12240" w:h="15840"/>
      <w:pgMar w:top="1134" w:right="567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F5A" w:rsidRDefault="00460F5A" w:rsidP="00DC6ADF">
      <w:r>
        <w:separator/>
      </w:r>
    </w:p>
    <w:p w:rsidR="00460F5A" w:rsidRDefault="00460F5A" w:rsidP="00DC6ADF"/>
    <w:p w:rsidR="00460F5A" w:rsidRDefault="00460F5A" w:rsidP="00DC6ADF"/>
    <w:p w:rsidR="00460F5A" w:rsidRDefault="00460F5A" w:rsidP="00DC6ADF"/>
    <w:p w:rsidR="00460F5A" w:rsidRDefault="00460F5A" w:rsidP="00DC6ADF"/>
    <w:p w:rsidR="00460F5A" w:rsidRDefault="00460F5A" w:rsidP="00655247"/>
    <w:p w:rsidR="00460F5A" w:rsidRDefault="00460F5A" w:rsidP="00496C1B"/>
    <w:p w:rsidR="00460F5A" w:rsidRDefault="00460F5A" w:rsidP="00496C1B"/>
    <w:p w:rsidR="00460F5A" w:rsidRDefault="00460F5A" w:rsidP="00496C1B"/>
    <w:p w:rsidR="00460F5A" w:rsidRDefault="00460F5A" w:rsidP="00C42694"/>
    <w:p w:rsidR="00460F5A" w:rsidRDefault="00460F5A" w:rsidP="00C42694"/>
    <w:p w:rsidR="00460F5A" w:rsidRDefault="00460F5A" w:rsidP="00C42694"/>
    <w:p w:rsidR="00460F5A" w:rsidRDefault="00460F5A" w:rsidP="003A7515"/>
    <w:p w:rsidR="00460F5A" w:rsidRDefault="00460F5A" w:rsidP="003A7515"/>
  </w:endnote>
  <w:endnote w:type="continuationSeparator" w:id="0">
    <w:p w:rsidR="00460F5A" w:rsidRDefault="00460F5A" w:rsidP="00DC6ADF">
      <w:r>
        <w:continuationSeparator/>
      </w:r>
    </w:p>
    <w:p w:rsidR="00460F5A" w:rsidRDefault="00460F5A" w:rsidP="00DC6ADF"/>
    <w:p w:rsidR="00460F5A" w:rsidRDefault="00460F5A" w:rsidP="00DC6ADF"/>
    <w:p w:rsidR="00460F5A" w:rsidRDefault="00460F5A" w:rsidP="00DC6ADF"/>
    <w:p w:rsidR="00460F5A" w:rsidRDefault="00460F5A" w:rsidP="00DC6ADF"/>
    <w:p w:rsidR="00460F5A" w:rsidRDefault="00460F5A" w:rsidP="00655247"/>
    <w:p w:rsidR="00460F5A" w:rsidRDefault="00460F5A" w:rsidP="00496C1B"/>
    <w:p w:rsidR="00460F5A" w:rsidRDefault="00460F5A" w:rsidP="00496C1B"/>
    <w:p w:rsidR="00460F5A" w:rsidRDefault="00460F5A" w:rsidP="00496C1B"/>
    <w:p w:rsidR="00460F5A" w:rsidRDefault="00460F5A" w:rsidP="00C42694"/>
    <w:p w:rsidR="00460F5A" w:rsidRDefault="00460F5A" w:rsidP="00C42694"/>
    <w:p w:rsidR="00460F5A" w:rsidRDefault="00460F5A" w:rsidP="00C42694"/>
    <w:p w:rsidR="00460F5A" w:rsidRDefault="00460F5A" w:rsidP="003A7515"/>
    <w:p w:rsidR="00460F5A" w:rsidRDefault="00460F5A" w:rsidP="003A75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F5A" w:rsidRDefault="00460F5A" w:rsidP="00DC6ADF">
      <w:r>
        <w:separator/>
      </w:r>
    </w:p>
    <w:p w:rsidR="00460F5A" w:rsidRDefault="00460F5A" w:rsidP="00DC6ADF"/>
    <w:p w:rsidR="00460F5A" w:rsidRDefault="00460F5A" w:rsidP="00DC6ADF"/>
    <w:p w:rsidR="00460F5A" w:rsidRDefault="00460F5A" w:rsidP="00DC6ADF"/>
    <w:p w:rsidR="00460F5A" w:rsidRDefault="00460F5A" w:rsidP="00DC6ADF"/>
    <w:p w:rsidR="00460F5A" w:rsidRDefault="00460F5A" w:rsidP="00655247"/>
    <w:p w:rsidR="00460F5A" w:rsidRDefault="00460F5A" w:rsidP="00496C1B"/>
    <w:p w:rsidR="00460F5A" w:rsidRDefault="00460F5A" w:rsidP="00496C1B"/>
    <w:p w:rsidR="00460F5A" w:rsidRDefault="00460F5A" w:rsidP="00496C1B"/>
    <w:p w:rsidR="00460F5A" w:rsidRDefault="00460F5A" w:rsidP="00C42694"/>
    <w:p w:rsidR="00460F5A" w:rsidRDefault="00460F5A" w:rsidP="00C42694"/>
    <w:p w:rsidR="00460F5A" w:rsidRDefault="00460F5A" w:rsidP="00C42694"/>
    <w:p w:rsidR="00460F5A" w:rsidRDefault="00460F5A" w:rsidP="003A7515"/>
    <w:p w:rsidR="00460F5A" w:rsidRDefault="00460F5A" w:rsidP="003A7515"/>
  </w:footnote>
  <w:footnote w:type="continuationSeparator" w:id="0">
    <w:p w:rsidR="00460F5A" w:rsidRDefault="00460F5A" w:rsidP="00DC6ADF">
      <w:r>
        <w:continuationSeparator/>
      </w:r>
    </w:p>
    <w:p w:rsidR="00460F5A" w:rsidRDefault="00460F5A" w:rsidP="00DC6ADF"/>
    <w:p w:rsidR="00460F5A" w:rsidRDefault="00460F5A" w:rsidP="00DC6ADF"/>
    <w:p w:rsidR="00460F5A" w:rsidRDefault="00460F5A" w:rsidP="00DC6ADF"/>
    <w:p w:rsidR="00460F5A" w:rsidRDefault="00460F5A" w:rsidP="00DC6ADF"/>
    <w:p w:rsidR="00460F5A" w:rsidRDefault="00460F5A" w:rsidP="00655247"/>
    <w:p w:rsidR="00460F5A" w:rsidRDefault="00460F5A" w:rsidP="00496C1B"/>
    <w:p w:rsidR="00460F5A" w:rsidRDefault="00460F5A" w:rsidP="00496C1B"/>
    <w:p w:rsidR="00460F5A" w:rsidRDefault="00460F5A" w:rsidP="00496C1B"/>
    <w:p w:rsidR="00460F5A" w:rsidRDefault="00460F5A" w:rsidP="00C42694"/>
    <w:p w:rsidR="00460F5A" w:rsidRDefault="00460F5A" w:rsidP="00C42694"/>
    <w:p w:rsidR="00460F5A" w:rsidRDefault="00460F5A" w:rsidP="00C42694"/>
    <w:p w:rsidR="00460F5A" w:rsidRDefault="00460F5A" w:rsidP="003A7515"/>
    <w:p w:rsidR="00460F5A" w:rsidRDefault="00460F5A" w:rsidP="003A75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8463226"/>
      <w:docPartObj>
        <w:docPartGallery w:val="Page Numbers (Top of Page)"/>
        <w:docPartUnique/>
      </w:docPartObj>
    </w:sdtPr>
    <w:sdtEndPr/>
    <w:sdtContent>
      <w:p w:rsidR="00774D1A" w:rsidRDefault="00DC6ADF" w:rsidP="001B78D4">
        <w:pPr>
          <w:pStyle w:val="a4"/>
          <w:tabs>
            <w:tab w:val="right" w:pos="10255"/>
          </w:tabs>
        </w:pPr>
        <w:r>
          <w:t>Горба Герман</w:t>
        </w:r>
        <w:r w:rsidR="001B78D4">
          <w:t>, гр.</w:t>
        </w:r>
        <w:r>
          <w:t xml:space="preserve"> 1141з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11E2B" w:rsidRPr="00711E2B">
          <w:rPr>
            <w:noProof/>
            <w:lang w:val="ru-RU"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252E"/>
    <w:multiLevelType w:val="hybridMultilevel"/>
    <w:tmpl w:val="FA566040"/>
    <w:lvl w:ilvl="0" w:tplc="E0F6DD1A">
      <w:start w:val="1"/>
      <w:numFmt w:val="decimal"/>
      <w:lvlText w:val="1.2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6241EC5"/>
    <w:multiLevelType w:val="multilevel"/>
    <w:tmpl w:val="1DEEB7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D6C4DC5"/>
    <w:multiLevelType w:val="hybridMultilevel"/>
    <w:tmpl w:val="52B6A2A6"/>
    <w:lvl w:ilvl="0" w:tplc="28E0810C">
      <w:start w:val="1"/>
      <w:numFmt w:val="decimal"/>
      <w:lvlText w:val="1.3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A3"/>
    <w:rsid w:val="00016145"/>
    <w:rsid w:val="00067B41"/>
    <w:rsid w:val="0013372F"/>
    <w:rsid w:val="00137AEE"/>
    <w:rsid w:val="001564DD"/>
    <w:rsid w:val="001B78D4"/>
    <w:rsid w:val="00293D23"/>
    <w:rsid w:val="002A0CEF"/>
    <w:rsid w:val="002C43B9"/>
    <w:rsid w:val="003641CB"/>
    <w:rsid w:val="0038386C"/>
    <w:rsid w:val="003A7131"/>
    <w:rsid w:val="003A7515"/>
    <w:rsid w:val="003D1269"/>
    <w:rsid w:val="003D1C22"/>
    <w:rsid w:val="00460F5A"/>
    <w:rsid w:val="00496C1B"/>
    <w:rsid w:val="004C4207"/>
    <w:rsid w:val="0050457E"/>
    <w:rsid w:val="005932A2"/>
    <w:rsid w:val="005952A7"/>
    <w:rsid w:val="005A66FA"/>
    <w:rsid w:val="00655247"/>
    <w:rsid w:val="0069299F"/>
    <w:rsid w:val="00695ED1"/>
    <w:rsid w:val="006A5E05"/>
    <w:rsid w:val="006D29B2"/>
    <w:rsid w:val="00711E2B"/>
    <w:rsid w:val="00731AA3"/>
    <w:rsid w:val="0076059C"/>
    <w:rsid w:val="00774D1A"/>
    <w:rsid w:val="00790DD1"/>
    <w:rsid w:val="00814073"/>
    <w:rsid w:val="00876670"/>
    <w:rsid w:val="00885136"/>
    <w:rsid w:val="0090271C"/>
    <w:rsid w:val="009226F2"/>
    <w:rsid w:val="00960F9E"/>
    <w:rsid w:val="009F5042"/>
    <w:rsid w:val="00AF4251"/>
    <w:rsid w:val="00C42694"/>
    <w:rsid w:val="00DC6ADF"/>
    <w:rsid w:val="00E64359"/>
    <w:rsid w:val="00E843C4"/>
    <w:rsid w:val="00E91D2E"/>
    <w:rsid w:val="00EA757D"/>
    <w:rsid w:val="00EE4A92"/>
    <w:rsid w:val="00F06636"/>
    <w:rsid w:val="00F31F78"/>
    <w:rsid w:val="00FE79E1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251BD"/>
  <w15:chartTrackingRefBased/>
  <w15:docId w15:val="{150BCAF3-2B0F-4D2B-87EF-B1CBF4DE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вичайний Горба"/>
    <w:qFormat/>
    <w:rsid w:val="0069299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F6D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E643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57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31F78"/>
    <w:pPr>
      <w:tabs>
        <w:tab w:val="center" w:pos="4844"/>
        <w:tab w:val="right" w:pos="968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1F78"/>
  </w:style>
  <w:style w:type="paragraph" w:styleId="a6">
    <w:name w:val="footer"/>
    <w:basedOn w:val="a"/>
    <w:link w:val="a7"/>
    <w:uiPriority w:val="99"/>
    <w:unhideWhenUsed/>
    <w:rsid w:val="00F31F78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1F78"/>
  </w:style>
  <w:style w:type="paragraph" w:styleId="a8">
    <w:name w:val="Title"/>
    <w:basedOn w:val="a"/>
    <w:next w:val="a"/>
    <w:link w:val="a9"/>
    <w:uiPriority w:val="10"/>
    <w:qFormat/>
    <w:rsid w:val="00FF6DC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F6DC7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F6DC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customStyle="1" w:styleId="11">
    <w:name w:val="Заголовок 1 Горба"/>
    <w:basedOn w:val="1"/>
    <w:link w:val="12"/>
    <w:qFormat/>
    <w:rsid w:val="00496C1B"/>
    <w:pPr>
      <w:pageBreakBefore/>
      <w:spacing w:before="0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E643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12">
    <w:name w:val="Заголовок 1 Горба Знак"/>
    <w:basedOn w:val="10"/>
    <w:link w:val="11"/>
    <w:rsid w:val="00496C1B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val="uk-UA"/>
    </w:rPr>
  </w:style>
  <w:style w:type="paragraph" w:customStyle="1" w:styleId="2">
    <w:name w:val="Заголовок 2 Горба"/>
    <w:basedOn w:val="20"/>
    <w:next w:val="a"/>
    <w:link w:val="22"/>
    <w:qFormat/>
    <w:rsid w:val="0090271C"/>
    <w:pPr>
      <w:numPr>
        <w:ilvl w:val="1"/>
        <w:numId w:val="1"/>
      </w:numPr>
      <w:spacing w:before="600" w:after="300"/>
      <w:ind w:left="0" w:firstLine="709"/>
      <w:contextualSpacing/>
    </w:pPr>
    <w:rPr>
      <w:rFonts w:ascii="Times New Roman" w:hAnsi="Times New Roman"/>
      <w:b/>
      <w:color w:val="auto"/>
      <w:sz w:val="28"/>
    </w:rPr>
  </w:style>
  <w:style w:type="paragraph" w:customStyle="1" w:styleId="aa">
    <w:name w:val="Назва об'єкту Горба"/>
    <w:basedOn w:val="ab"/>
    <w:link w:val="ac"/>
    <w:qFormat/>
    <w:rsid w:val="00E843C4"/>
    <w:pPr>
      <w:spacing w:before="300" w:after="300" w:line="360" w:lineRule="auto"/>
      <w:jc w:val="center"/>
    </w:pPr>
    <w:rPr>
      <w:b/>
      <w:i w:val="0"/>
      <w:color w:val="auto"/>
      <w:sz w:val="28"/>
      <w:szCs w:val="28"/>
    </w:rPr>
  </w:style>
  <w:style w:type="character" w:customStyle="1" w:styleId="22">
    <w:name w:val="Заголовок 2 Горба Знак"/>
    <w:basedOn w:val="21"/>
    <w:link w:val="2"/>
    <w:rsid w:val="0090271C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uk-UA"/>
    </w:rPr>
  </w:style>
  <w:style w:type="character" w:styleId="ad">
    <w:name w:val="Placeholder Text"/>
    <w:basedOn w:val="a0"/>
    <w:uiPriority w:val="99"/>
    <w:semiHidden/>
    <w:rsid w:val="003A7515"/>
    <w:rPr>
      <w:color w:val="808080"/>
    </w:rPr>
  </w:style>
  <w:style w:type="character" w:customStyle="1" w:styleId="ac">
    <w:name w:val="Назва об'єкту Горба Знак"/>
    <w:basedOn w:val="a0"/>
    <w:link w:val="aa"/>
    <w:rsid w:val="00E843C4"/>
    <w:rPr>
      <w:rFonts w:ascii="Times New Roman" w:hAnsi="Times New Roman" w:cs="Times New Roman"/>
      <w:b/>
      <w:iCs/>
      <w:sz w:val="28"/>
      <w:szCs w:val="28"/>
      <w:lang w:val="uk-UA"/>
    </w:rPr>
  </w:style>
  <w:style w:type="paragraph" w:customStyle="1" w:styleId="ae">
    <w:name w:val="Формула Горба"/>
    <w:next w:val="a"/>
    <w:link w:val="af"/>
    <w:qFormat/>
    <w:rsid w:val="0069299F"/>
    <w:pPr>
      <w:tabs>
        <w:tab w:val="left" w:pos="284"/>
        <w:tab w:val="center" w:pos="4820"/>
        <w:tab w:val="right" w:pos="9923"/>
      </w:tabs>
      <w:spacing w:after="0" w:line="360" w:lineRule="auto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f0">
    <w:name w:val="Лістинг Горба"/>
    <w:link w:val="af1"/>
    <w:qFormat/>
    <w:rsid w:val="0013372F"/>
    <w:pPr>
      <w:spacing w:after="0" w:line="240" w:lineRule="auto"/>
    </w:pPr>
    <w:rPr>
      <w:rFonts w:ascii="Courier New" w:hAnsi="Courier New" w:cs="Times New Roman"/>
      <w:iCs/>
      <w:szCs w:val="20"/>
    </w:rPr>
  </w:style>
  <w:style w:type="character" w:customStyle="1" w:styleId="af">
    <w:name w:val="Формула Горба Знак"/>
    <w:basedOn w:val="a0"/>
    <w:link w:val="ae"/>
    <w:rsid w:val="0069299F"/>
    <w:rPr>
      <w:rFonts w:ascii="Times New Roman" w:hAnsi="Times New Roman" w:cs="Times New Roman"/>
      <w:sz w:val="28"/>
      <w:szCs w:val="28"/>
      <w:lang w:val="uk-UA"/>
    </w:rPr>
  </w:style>
  <w:style w:type="character" w:customStyle="1" w:styleId="af1">
    <w:name w:val="Лістинг Горба Знак"/>
    <w:basedOn w:val="a0"/>
    <w:link w:val="af0"/>
    <w:rsid w:val="0013372F"/>
    <w:rPr>
      <w:rFonts w:ascii="Courier New" w:hAnsi="Courier New" w:cs="Times New Roman"/>
      <w:iCs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9226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226F2"/>
    <w:rPr>
      <w:rFonts w:ascii="Segoe UI" w:hAnsi="Segoe UI" w:cs="Segoe UI"/>
      <w:sz w:val="18"/>
      <w:szCs w:val="18"/>
      <w:lang w:val="uk-UA"/>
    </w:rPr>
  </w:style>
  <w:style w:type="paragraph" w:styleId="ab">
    <w:name w:val="caption"/>
    <w:basedOn w:val="a"/>
    <w:next w:val="a"/>
    <w:uiPriority w:val="35"/>
    <w:unhideWhenUsed/>
    <w:qFormat/>
    <w:rsid w:val="00E843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64;&#1072;&#1073;&#1083;&#1086;&#1085;_&#1079;&#1074;&#1110;&#1090;&#1091;_&#1043;&#1086;&#1088;&#107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7594-5D69-49EF-8B1F-1779919B5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Шаблон_звіту_Горба.dotx</Template>
  <TotalTime>441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2025-06-15T00:05:00Z</dcterms:created>
  <dcterms:modified xsi:type="dcterms:W3CDTF">2025-06-15T20:06:00Z</dcterms:modified>
</cp:coreProperties>
</file>